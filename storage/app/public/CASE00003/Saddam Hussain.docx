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E5" w:rsidRPr="003B19FB" w:rsidRDefault="006D4DBC" w:rsidP="006D4DBC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D754160" wp14:editId="2659D1EC">
            <wp:simplePos x="0" y="0"/>
            <wp:positionH relativeFrom="column">
              <wp:posOffset>4819650</wp:posOffset>
            </wp:positionH>
            <wp:positionV relativeFrom="paragraph">
              <wp:posOffset>499</wp:posOffset>
            </wp:positionV>
            <wp:extent cx="809625" cy="835796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67" cy="849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8E2">
        <w:rPr>
          <w:rFonts w:asciiTheme="minorHAnsi" w:hAnsiTheme="minorHAnsi" w:cstheme="minorHAnsi"/>
        </w:rPr>
        <w:t>Saddam Hussain</w:t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6D4DBC">
        <w:tc>
          <w:tcPr>
            <w:tcW w:w="4500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C2048F">
              <w:rPr>
                <w:rFonts w:asciiTheme="minorHAnsi" w:hAnsiTheme="minorHAnsi" w:cstheme="minorHAnsi"/>
              </w:rPr>
              <w:t>+91-84869-35380</w:t>
            </w:r>
          </w:p>
          <w:p w:rsidR="00C2048F" w:rsidRPr="003B19FB" w:rsidRDefault="00C2048F" w:rsidP="00C2048F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iamsaddamhussain99@gmail.com</w:t>
            </w:r>
          </w:p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500" w:type="dxa"/>
          </w:tcPr>
          <w:p w:rsidR="006D4DBC" w:rsidRDefault="006D4DBC" w:rsidP="00531477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  <w:p w:rsidR="00F376E5" w:rsidRPr="003B19FB" w:rsidRDefault="00531477" w:rsidP="00531477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Barpeta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Assam</w:t>
            </w:r>
          </w:p>
        </w:tc>
      </w:tr>
    </w:tbl>
    <w:p w:rsidR="00F376E5" w:rsidRPr="008F1832" w:rsidRDefault="008F1832" w:rsidP="008F1832">
      <w:pPr>
        <w:pStyle w:val="Heading1"/>
      </w:pPr>
      <w:r w:rsidRPr="008F1832">
        <w:t>Career Objective</w:t>
      </w:r>
    </w:p>
    <w:p w:rsidR="008F1832" w:rsidRDefault="008F1832" w:rsidP="008F1832">
      <w:pPr>
        <w:textDirection w:val="btLr"/>
        <w:rPr>
          <w:rFonts w:asciiTheme="majorHAnsi" w:eastAsia="Calibri" w:hAnsiTheme="majorHAnsi" w:cstheme="majorHAnsi"/>
          <w:color w:val="000000"/>
        </w:rPr>
      </w:pPr>
    </w:p>
    <w:p w:rsidR="008F1832" w:rsidRPr="008F1832" w:rsidRDefault="008F1832" w:rsidP="008F1832">
      <w:pPr>
        <w:textDirection w:val="btLr"/>
        <w:rPr>
          <w:rFonts w:asciiTheme="majorHAnsi" w:hAnsiTheme="majorHAnsi" w:cstheme="majorHAnsi"/>
          <w:b/>
        </w:rPr>
      </w:pPr>
      <w:r w:rsidRPr="008F1832">
        <w:rPr>
          <w:rFonts w:asciiTheme="majorHAnsi" w:eastAsia="Calibri" w:hAnsiTheme="majorHAnsi" w:cstheme="majorHAnsi"/>
          <w:color w:val="000000"/>
        </w:rPr>
        <w:t xml:space="preserve">To obtain a position that challenges me and provides me the opportunity to reach my full </w:t>
      </w:r>
      <w:r w:rsidRPr="00C63B5E">
        <w:rPr>
          <w:rFonts w:asciiTheme="majorHAnsi" w:eastAsia="Calibri" w:hAnsiTheme="majorHAnsi" w:cstheme="majorHAnsi"/>
          <w:color w:val="000000"/>
        </w:rPr>
        <w:t>potential professionally and personally utilizing my abilities and year of experience in your organization that is progressive intellectually and technically and one which practices collaborative leadership, integrity and honesty.</w:t>
      </w:r>
    </w:p>
    <w:p w:rsidR="00A90527" w:rsidRPr="008F1832" w:rsidRDefault="00A90527" w:rsidP="00A90527">
      <w:pPr>
        <w:rPr>
          <w:rFonts w:asciiTheme="minorHAnsi" w:hAnsiTheme="minorHAnsi" w:cstheme="minorHAnsi"/>
          <w:b/>
        </w:rPr>
      </w:pPr>
    </w:p>
    <w:p w:rsidR="00A90527" w:rsidRPr="008F1832" w:rsidRDefault="00251FA2" w:rsidP="00A90527">
      <w:pPr>
        <w:pStyle w:val="Heading1"/>
        <w:rPr>
          <w:rFonts w:asciiTheme="minorHAnsi" w:hAnsiTheme="minorHAnsi" w:cstheme="minorHAnsi"/>
        </w:rPr>
      </w:pPr>
      <w:r w:rsidRPr="008F1832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8F1832" w:rsidRDefault="0053147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MCA</w:t>
      </w:r>
      <w:r w:rsidR="00EA2F62" w:rsidRPr="003B19FB">
        <w:rPr>
          <w:rFonts w:asciiTheme="minorHAnsi" w:hAnsiTheme="minorHAnsi" w:cstheme="minorHAnsi"/>
        </w:rPr>
        <w:tab/>
      </w:r>
      <w:r w:rsidR="008F1832">
        <w:rPr>
          <w:rFonts w:asciiTheme="minorHAnsi" w:hAnsiTheme="minorHAnsi" w:cstheme="minorHAnsi"/>
        </w:rPr>
        <w:t>(Grade A)</w:t>
      </w:r>
    </w:p>
    <w:p w:rsidR="00A90527" w:rsidRPr="003B19FB" w:rsidRDefault="008F183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AE3FB7">
        <w:rPr>
          <w:rFonts w:asciiTheme="minorHAnsi" w:hAnsiTheme="minorHAnsi" w:cstheme="minorHAnsi"/>
        </w:rPr>
        <w:t>Centre for Computer Studies,</w:t>
      </w:r>
      <w:r w:rsidR="00AE3FB7">
        <w:rPr>
          <w:rFonts w:asciiTheme="minorHAnsi" w:hAnsiTheme="minorHAnsi" w:cstheme="minorHAnsi"/>
        </w:rPr>
        <w:tab/>
      </w:r>
      <w:r w:rsidR="00095197">
        <w:rPr>
          <w:rFonts w:asciiTheme="minorHAnsi" w:hAnsiTheme="minorHAnsi" w:cstheme="minorHAnsi"/>
        </w:rPr>
        <w:t>July</w:t>
      </w:r>
      <w:r w:rsidR="005726F7">
        <w:rPr>
          <w:rFonts w:asciiTheme="minorHAnsi" w:hAnsiTheme="minorHAnsi" w:cstheme="minorHAnsi"/>
        </w:rPr>
        <w:t xml:space="preserve"> 2018</w:t>
      </w:r>
    </w:p>
    <w:p w:rsidR="00A90527" w:rsidRDefault="00AE3FB7" w:rsidP="00AE3FB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Dibrugarh University</w:t>
      </w:r>
    </w:p>
    <w:p w:rsidR="00AE3FB7" w:rsidRPr="003B19FB" w:rsidRDefault="00AE3FB7" w:rsidP="00AE3FB7">
      <w:pPr>
        <w:ind w:firstLine="720"/>
        <w:rPr>
          <w:rFonts w:asciiTheme="minorHAnsi" w:hAnsiTheme="minorHAnsi" w:cstheme="minorHAnsi"/>
        </w:rPr>
      </w:pPr>
    </w:p>
    <w:p w:rsidR="008F1832" w:rsidRPr="00847F38" w:rsidRDefault="00576713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BCA</w:t>
      </w:r>
      <w:r w:rsidR="008F1832">
        <w:rPr>
          <w:rFonts w:asciiTheme="minorHAnsi" w:hAnsiTheme="minorHAnsi" w:cstheme="minorHAnsi"/>
          <w:b/>
        </w:rPr>
        <w:tab/>
      </w:r>
      <w:r w:rsidR="008F1832" w:rsidRPr="00847F38">
        <w:rPr>
          <w:rFonts w:asciiTheme="minorHAnsi" w:hAnsiTheme="minorHAnsi" w:cstheme="minorHAnsi"/>
        </w:rPr>
        <w:t>(2</w:t>
      </w:r>
      <w:r w:rsidR="008F1832" w:rsidRPr="00847F38">
        <w:rPr>
          <w:rFonts w:asciiTheme="minorHAnsi" w:hAnsiTheme="minorHAnsi" w:cstheme="minorHAnsi"/>
          <w:vertAlign w:val="superscript"/>
        </w:rPr>
        <w:t>nd</w:t>
      </w:r>
      <w:r w:rsidR="008F1832" w:rsidRPr="00847F38">
        <w:rPr>
          <w:rFonts w:asciiTheme="minorHAnsi" w:hAnsiTheme="minorHAnsi" w:cstheme="minorHAnsi"/>
        </w:rPr>
        <w:t xml:space="preserve"> Class)</w:t>
      </w:r>
    </w:p>
    <w:p w:rsidR="00EA2F62" w:rsidRPr="003B19FB" w:rsidRDefault="008F183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576713">
        <w:rPr>
          <w:rFonts w:asciiTheme="minorHAnsi" w:hAnsiTheme="minorHAnsi" w:cstheme="minorHAnsi"/>
        </w:rPr>
        <w:t>MC College</w:t>
      </w:r>
      <w:r w:rsidR="00EA2F62" w:rsidRPr="003B19FB">
        <w:rPr>
          <w:rFonts w:asciiTheme="minorHAnsi" w:hAnsiTheme="minorHAnsi" w:cstheme="minorHAnsi"/>
        </w:rPr>
        <w:t xml:space="preserve">, </w:t>
      </w:r>
      <w:r w:rsidR="00576713">
        <w:rPr>
          <w:rFonts w:asciiTheme="minorHAnsi" w:hAnsiTheme="minorHAnsi" w:cstheme="minorHAnsi"/>
        </w:rPr>
        <w:t>Barpeta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 w:rsidR="00576713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576713">
        <w:rPr>
          <w:rFonts w:asciiTheme="minorHAnsi" w:hAnsiTheme="minorHAnsi" w:cstheme="minorHAnsi"/>
        </w:rPr>
        <w:t>14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proofErr w:type="spellStart"/>
      <w:r w:rsidR="00576713">
        <w:rPr>
          <w:rFonts w:asciiTheme="minorHAnsi" w:hAnsiTheme="minorHAnsi" w:cstheme="minorHAnsi"/>
        </w:rPr>
        <w:t>Gauhati</w:t>
      </w:r>
      <w:proofErr w:type="spellEnd"/>
      <w:r w:rsidR="00576713">
        <w:rPr>
          <w:rFonts w:asciiTheme="minorHAnsi" w:hAnsiTheme="minorHAnsi" w:cstheme="minorHAnsi"/>
        </w:rPr>
        <w:t xml:space="preserve"> University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8F1832" w:rsidRPr="00847F38" w:rsidRDefault="0051307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10+</w:t>
      </w:r>
      <w:r w:rsidR="00C63B5E">
        <w:rPr>
          <w:rFonts w:asciiTheme="minorHAnsi" w:hAnsiTheme="minorHAnsi" w:cstheme="minorHAnsi"/>
          <w:b/>
        </w:rPr>
        <w:t xml:space="preserve">2 </w:t>
      </w:r>
      <w:r w:rsidR="00C63B5E">
        <w:rPr>
          <w:rFonts w:asciiTheme="minorHAnsi" w:hAnsiTheme="minorHAnsi" w:cstheme="minorHAnsi"/>
          <w:b/>
        </w:rPr>
        <w:tab/>
      </w:r>
      <w:r w:rsidR="008F1832" w:rsidRPr="00847F38">
        <w:rPr>
          <w:rFonts w:asciiTheme="minorHAnsi" w:hAnsiTheme="minorHAnsi" w:cstheme="minorHAnsi"/>
        </w:rPr>
        <w:t>(2</w:t>
      </w:r>
      <w:r w:rsidR="008F1832" w:rsidRPr="00847F38">
        <w:rPr>
          <w:rFonts w:asciiTheme="minorHAnsi" w:hAnsiTheme="minorHAnsi" w:cstheme="minorHAnsi"/>
          <w:vertAlign w:val="superscript"/>
        </w:rPr>
        <w:t>nd</w:t>
      </w:r>
      <w:r w:rsidR="008F1832" w:rsidRPr="00847F38">
        <w:rPr>
          <w:rFonts w:asciiTheme="minorHAnsi" w:hAnsiTheme="minorHAnsi" w:cstheme="minorHAnsi"/>
        </w:rPr>
        <w:t xml:space="preserve"> div)</w:t>
      </w:r>
    </w:p>
    <w:p w:rsidR="00EA2F62" w:rsidRPr="003B19FB" w:rsidRDefault="008F183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D141BB">
        <w:rPr>
          <w:rFonts w:asciiTheme="minorHAnsi" w:hAnsiTheme="minorHAnsi" w:cstheme="minorHAnsi"/>
        </w:rPr>
        <w:t xml:space="preserve">MC </w:t>
      </w:r>
      <w:proofErr w:type="spellStart"/>
      <w:r w:rsidR="00D141BB">
        <w:rPr>
          <w:rFonts w:asciiTheme="minorHAnsi" w:hAnsiTheme="minorHAnsi" w:cstheme="minorHAnsi"/>
        </w:rPr>
        <w:t>Collge</w:t>
      </w:r>
      <w:proofErr w:type="spellEnd"/>
      <w:r w:rsidR="00EA2F62" w:rsidRPr="003B19FB">
        <w:rPr>
          <w:rFonts w:asciiTheme="minorHAnsi" w:hAnsiTheme="minorHAnsi" w:cstheme="minorHAnsi"/>
        </w:rPr>
        <w:t xml:space="preserve">, </w:t>
      </w:r>
      <w:proofErr w:type="spellStart"/>
      <w:r w:rsidR="00D141BB">
        <w:rPr>
          <w:rFonts w:asciiTheme="minorHAnsi" w:hAnsiTheme="minorHAnsi" w:cstheme="minorHAnsi"/>
        </w:rPr>
        <w:t>Barpeta</w:t>
      </w:r>
      <w:proofErr w:type="spellEnd"/>
      <w:r w:rsidR="00EA2F62" w:rsidRPr="003B19FB">
        <w:rPr>
          <w:rFonts w:asciiTheme="minorHAnsi" w:hAnsiTheme="minorHAnsi" w:cstheme="minorHAnsi"/>
        </w:rPr>
        <w:tab/>
      </w:r>
      <w:r w:rsidR="006F732C">
        <w:rPr>
          <w:rFonts w:asciiTheme="minorHAnsi" w:hAnsiTheme="minorHAnsi" w:cstheme="minorHAnsi"/>
        </w:rPr>
        <w:t>July</w:t>
      </w:r>
      <w:r w:rsidR="003D14FE">
        <w:rPr>
          <w:rFonts w:asciiTheme="minorHAnsi" w:hAnsiTheme="minorHAnsi" w:cstheme="minorHAnsi"/>
        </w:rPr>
        <w:t xml:space="preserve"> 2009</w:t>
      </w:r>
    </w:p>
    <w:p w:rsidR="00A90527" w:rsidRPr="003B19FB" w:rsidRDefault="00DC7B04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AHSEC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F55050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Expertise</w:t>
      </w:r>
    </w:p>
    <w:p w:rsidR="000F0F04" w:rsidRPr="000F0F04" w:rsidRDefault="006D4DBC" w:rsidP="000F0F0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D4DBC">
        <w:rPr>
          <w:rFonts w:asciiTheme="minorHAnsi" w:hAnsiTheme="minorHAnsi" w:cstheme="minorHAnsi"/>
        </w:rPr>
        <w:t>I am proficient in HTML/HTML5, CSS/CSS3, Twitter Bootstrap</w:t>
      </w:r>
      <w:r>
        <w:rPr>
          <w:rFonts w:asciiTheme="minorHAnsi" w:hAnsiTheme="minorHAnsi" w:cstheme="minorHAnsi"/>
        </w:rPr>
        <w:t xml:space="preserve"> 4, </w:t>
      </w:r>
      <w:r w:rsidRPr="006D4DBC">
        <w:rPr>
          <w:rFonts w:asciiTheme="minorHAnsi" w:hAnsiTheme="minorHAnsi" w:cstheme="minorHAnsi"/>
        </w:rPr>
        <w:t xml:space="preserve">JavaScript/jQuery, JSON, PHP, </w:t>
      </w:r>
      <w:proofErr w:type="spellStart"/>
      <w:r w:rsidRPr="006D4DBC">
        <w:rPr>
          <w:rFonts w:asciiTheme="minorHAnsi" w:hAnsiTheme="minorHAnsi" w:cstheme="minorHAnsi"/>
        </w:rPr>
        <w:t>Laravel</w:t>
      </w:r>
      <w:proofErr w:type="spellEnd"/>
      <w:r w:rsidRPr="006D4DBC">
        <w:rPr>
          <w:rFonts w:asciiTheme="minorHAnsi" w:hAnsiTheme="minorHAnsi" w:cstheme="minorHAnsi"/>
        </w:rPr>
        <w:t xml:space="preserve"> Framework, </w:t>
      </w:r>
      <w:proofErr w:type="spellStart"/>
      <w:r w:rsidRPr="006D4DBC">
        <w:rPr>
          <w:rFonts w:asciiTheme="minorHAnsi" w:hAnsiTheme="minorHAnsi" w:cstheme="minorHAnsi"/>
        </w:rPr>
        <w:t>Vue</w:t>
      </w:r>
      <w:proofErr w:type="spellEnd"/>
      <w:r w:rsidRPr="006D4DBC">
        <w:rPr>
          <w:rFonts w:asciiTheme="minorHAnsi" w:hAnsiTheme="minorHAnsi" w:cstheme="minorHAnsi"/>
        </w:rPr>
        <w:t xml:space="preserve"> JS and dedicated in </w:t>
      </w:r>
      <w:r w:rsidR="00456FFF" w:rsidRPr="006D4DBC">
        <w:rPr>
          <w:rFonts w:asciiTheme="minorHAnsi" w:hAnsiTheme="minorHAnsi" w:cstheme="minorHAnsi"/>
        </w:rPr>
        <w:t>WordPress</w:t>
      </w:r>
      <w:r w:rsidRPr="006D4DBC">
        <w:rPr>
          <w:rFonts w:asciiTheme="minorHAnsi" w:hAnsiTheme="minorHAnsi" w:cstheme="minorHAnsi"/>
        </w:rPr>
        <w:t>.</w:t>
      </w:r>
    </w:p>
    <w:p w:rsidR="008F1832" w:rsidRDefault="008F1832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Core Java</w:t>
      </w:r>
    </w:p>
    <w:p w:rsidR="006659C1" w:rsidRDefault="006659C1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</w:t>
      </w:r>
      <w:proofErr w:type="spellEnd"/>
    </w:p>
    <w:p w:rsidR="008F1832" w:rsidRDefault="008F1832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HTML5, Bootstrap 4, Angular JS</w:t>
      </w:r>
      <w:r w:rsidR="00446FBF">
        <w:rPr>
          <w:rFonts w:asciiTheme="minorHAnsi" w:hAnsiTheme="minorHAnsi" w:cstheme="minorHAnsi"/>
        </w:rPr>
        <w:t>(Knowledge)</w:t>
      </w:r>
    </w:p>
    <w:p w:rsidR="00436053" w:rsidRDefault="00436053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C, C++</w:t>
      </w:r>
      <w:r w:rsidR="00231DC4">
        <w:rPr>
          <w:rFonts w:asciiTheme="minorHAnsi" w:hAnsiTheme="minorHAnsi" w:cstheme="minorHAnsi"/>
        </w:rPr>
        <w:t>, Visual Basic</w:t>
      </w:r>
      <w:r>
        <w:rPr>
          <w:rFonts w:asciiTheme="minorHAnsi" w:hAnsiTheme="minorHAnsi" w:cstheme="minorHAnsi"/>
        </w:rPr>
        <w:t>(know</w:t>
      </w:r>
      <w:r w:rsidR="002C175B">
        <w:rPr>
          <w:rFonts w:asciiTheme="minorHAnsi" w:hAnsiTheme="minorHAnsi" w:cstheme="minorHAnsi"/>
        </w:rPr>
        <w:t>ledge</w:t>
      </w:r>
      <w:r>
        <w:rPr>
          <w:rFonts w:asciiTheme="minorHAnsi" w:hAnsiTheme="minorHAnsi" w:cstheme="minorHAnsi"/>
        </w:rPr>
        <w:t>)</w:t>
      </w:r>
    </w:p>
    <w:p w:rsidR="00436053" w:rsidRDefault="009077EE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have knowledge about </w:t>
      </w:r>
      <w:r w:rsidR="004610A3">
        <w:rPr>
          <w:rFonts w:asciiTheme="minorHAnsi" w:hAnsiTheme="minorHAnsi" w:cstheme="minorHAnsi"/>
        </w:rPr>
        <w:t>MySQL</w:t>
      </w:r>
      <w:r>
        <w:rPr>
          <w:rFonts w:asciiTheme="minorHAnsi" w:hAnsiTheme="minorHAnsi" w:cstheme="minorHAnsi"/>
        </w:rPr>
        <w:t>, Microsoft SQL, Oracle and Firebase</w:t>
      </w:r>
      <w:r w:rsidR="00FB3C44">
        <w:rPr>
          <w:rFonts w:asciiTheme="minorHAnsi" w:hAnsiTheme="minorHAnsi" w:cstheme="minorHAnsi"/>
        </w:rPr>
        <w:t>.</w:t>
      </w:r>
    </w:p>
    <w:p w:rsidR="00FB3C44" w:rsidRDefault="00FA7FCC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WordPress (</w:t>
      </w:r>
      <w:r w:rsidR="00FB3C44">
        <w:rPr>
          <w:rFonts w:asciiTheme="minorHAnsi" w:hAnsiTheme="minorHAnsi" w:cstheme="minorHAnsi"/>
        </w:rPr>
        <w:t>Theme Development)</w:t>
      </w:r>
      <w:r w:rsidR="00777DF3">
        <w:rPr>
          <w:rFonts w:asciiTheme="minorHAnsi" w:hAnsiTheme="minorHAnsi" w:cstheme="minorHAnsi"/>
        </w:rPr>
        <w:t>, Drupal(Knowledge)</w:t>
      </w:r>
    </w:p>
    <w:p w:rsidR="00FA309D" w:rsidRDefault="00C80E9C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Adobe </w:t>
      </w:r>
      <w:r w:rsidR="00FA309D">
        <w:rPr>
          <w:rFonts w:asciiTheme="minorHAnsi" w:hAnsiTheme="minorHAnsi" w:cstheme="minorHAnsi"/>
        </w:rPr>
        <w:t>Photoshop</w:t>
      </w:r>
    </w:p>
    <w:p w:rsidR="00054A39" w:rsidRDefault="006953DC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can convert PSD template to HTML template</w:t>
      </w:r>
      <w:r w:rsidR="002C17DA">
        <w:rPr>
          <w:rFonts w:asciiTheme="minorHAnsi" w:hAnsiTheme="minorHAnsi" w:cstheme="minorHAnsi"/>
        </w:rPr>
        <w:t xml:space="preserve"> (</w:t>
      </w:r>
      <w:r w:rsidR="00054A39">
        <w:rPr>
          <w:rFonts w:asciiTheme="minorHAnsi" w:hAnsiTheme="minorHAnsi" w:cstheme="minorHAnsi"/>
        </w:rPr>
        <w:t>PSD2HTML</w:t>
      </w:r>
      <w:r w:rsidR="002C17DA">
        <w:rPr>
          <w:rFonts w:asciiTheme="minorHAnsi" w:hAnsiTheme="minorHAnsi" w:cstheme="minorHAnsi"/>
        </w:rPr>
        <w:t>).</w:t>
      </w:r>
    </w:p>
    <w:p w:rsidR="005B3915" w:rsidRDefault="005B3915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Visio (Knowledge)</w:t>
      </w:r>
    </w:p>
    <w:p w:rsidR="001A5D55" w:rsidRDefault="001A5D55" w:rsidP="001A5D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A5D55">
        <w:rPr>
          <w:rFonts w:asciiTheme="minorHAnsi" w:hAnsiTheme="minorHAnsi" w:cstheme="minorHAnsi"/>
        </w:rPr>
        <w:t>I focus on restructuring websites using latest technologies</w:t>
      </w:r>
      <w:r w:rsidR="002B5565">
        <w:rPr>
          <w:rFonts w:asciiTheme="minorHAnsi" w:hAnsiTheme="minorHAnsi" w:cstheme="minorHAnsi"/>
        </w:rPr>
        <w:t>.</w:t>
      </w:r>
    </w:p>
    <w:p w:rsidR="000B0B6E" w:rsidRDefault="000B0B6E" w:rsidP="008F183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have Knowledge about Computer Network Basically LAN.</w:t>
      </w:r>
    </w:p>
    <w:p w:rsidR="009E1B07" w:rsidRPr="0099438F" w:rsidRDefault="009E1B07" w:rsidP="009E1B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99438F">
        <w:rPr>
          <w:rFonts w:asciiTheme="majorHAnsi" w:eastAsia="Calibri" w:hAnsiTheme="majorHAnsi" w:cstheme="majorHAnsi"/>
          <w:color w:val="000000"/>
          <w:sz w:val="22"/>
          <w:szCs w:val="22"/>
        </w:rPr>
        <w:t>Windows</w:t>
      </w:r>
      <w:r w:rsidRPr="0099438F">
        <w:rPr>
          <w:rFonts w:asciiTheme="majorHAnsi" w:hAnsiTheme="majorHAnsi" w:cstheme="majorHAnsi"/>
          <w:color w:val="000000"/>
        </w:rPr>
        <w:t xml:space="preserve">, </w:t>
      </w:r>
      <w:r w:rsidRPr="0099438F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Linux </w:t>
      </w:r>
      <w:proofErr w:type="gramStart"/>
      <w:r w:rsidRPr="0099438F">
        <w:rPr>
          <w:rFonts w:asciiTheme="majorHAnsi" w:eastAsia="Calibri" w:hAnsiTheme="majorHAnsi" w:cstheme="majorHAnsi"/>
          <w:color w:val="000000"/>
          <w:sz w:val="22"/>
          <w:szCs w:val="22"/>
        </w:rPr>
        <w:t>OS(</w:t>
      </w:r>
      <w:proofErr w:type="gramEnd"/>
      <w:r w:rsidRPr="0099438F">
        <w:rPr>
          <w:rFonts w:asciiTheme="majorHAnsi" w:eastAsia="Calibri" w:hAnsiTheme="majorHAnsi" w:cstheme="majorHAnsi"/>
          <w:color w:val="000000"/>
          <w:sz w:val="22"/>
          <w:szCs w:val="22"/>
        </w:rPr>
        <w:t>Ubuntu, Fedora)</w:t>
      </w:r>
    </w:p>
    <w:p w:rsidR="004610A3" w:rsidRDefault="004610A3" w:rsidP="00C63B5E">
      <w:pPr>
        <w:pStyle w:val="ListParagraph"/>
        <w:rPr>
          <w:rFonts w:asciiTheme="minorHAnsi" w:hAnsiTheme="minorHAnsi" w:cstheme="minorHAnsi"/>
        </w:rPr>
      </w:pPr>
    </w:p>
    <w:p w:rsidR="00251FA2" w:rsidRPr="003B19FB" w:rsidRDefault="00456FFF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Project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:rsidR="00E92757" w:rsidRDefault="0028639C" w:rsidP="0028639C">
      <w:pPr>
        <w:pStyle w:val="ListParagraph"/>
        <w:numPr>
          <w:ilvl w:val="0"/>
          <w:numId w:val="12"/>
        </w:numPr>
        <w:spacing w:after="160"/>
      </w:pPr>
      <w:r>
        <w:t xml:space="preserve">I am </w:t>
      </w:r>
      <w:r w:rsidR="00717FC1">
        <w:t>the full stack</w:t>
      </w:r>
      <w:r w:rsidR="00C416A7">
        <w:t xml:space="preserve"> </w:t>
      </w:r>
      <w:r>
        <w:t xml:space="preserve">web developer at </w:t>
      </w:r>
      <w:r w:rsidRPr="001B27F7">
        <w:rPr>
          <w:b/>
        </w:rPr>
        <w:t>Nice InfoTech, Shillong</w:t>
      </w:r>
      <w:r>
        <w:t xml:space="preserve"> for around 8 months.</w:t>
      </w:r>
      <w:r w:rsidR="00FA7013">
        <w:t xml:space="preserve"> I have </w:t>
      </w:r>
      <w:r w:rsidR="00897BC9">
        <w:t>6-month</w:t>
      </w:r>
      <w:r w:rsidR="00FA7013">
        <w:t xml:space="preserve"> internship experience in </w:t>
      </w:r>
      <w:r w:rsidR="009B1A68">
        <w:t>Dibrugarh R</w:t>
      </w:r>
      <w:r w:rsidR="00AC5297">
        <w:t>ailway S</w:t>
      </w:r>
      <w:r w:rsidR="009015EA">
        <w:t xml:space="preserve">tation, </w:t>
      </w:r>
      <w:proofErr w:type="spellStart"/>
      <w:r w:rsidR="009015EA">
        <w:t>B</w:t>
      </w:r>
      <w:r w:rsidR="00FA7013">
        <w:t>anipur</w:t>
      </w:r>
      <w:proofErr w:type="spellEnd"/>
      <w:r w:rsidR="00FA7013">
        <w:t>.</w:t>
      </w:r>
      <w:r w:rsidR="00441C3F">
        <w:t xml:space="preserve"> Current salary is 10000 + accommodation</w:t>
      </w:r>
      <w:bookmarkStart w:id="0" w:name="_GoBack"/>
      <w:bookmarkEnd w:id="0"/>
      <w:r w:rsidR="00441C3F">
        <w:t>.</w:t>
      </w:r>
    </w:p>
    <w:p w:rsidR="0099438F" w:rsidRDefault="0099438F" w:rsidP="0028639C">
      <w:pPr>
        <w:pStyle w:val="ListParagraph"/>
        <w:numPr>
          <w:ilvl w:val="0"/>
          <w:numId w:val="12"/>
        </w:numPr>
        <w:spacing w:after="160"/>
      </w:pPr>
      <w:r>
        <w:t>I am the freelance Translator in QwertyWorks.com, A Philippines linguistic company as well.</w:t>
      </w:r>
    </w:p>
    <w:p w:rsidR="00163807" w:rsidRDefault="00163807" w:rsidP="00163807">
      <w:pPr>
        <w:pStyle w:val="ListParagraph"/>
        <w:spacing w:after="160"/>
      </w:pPr>
    </w:p>
    <w:p w:rsidR="007E7376" w:rsidRDefault="00C70BB9" w:rsidP="00C70BB9">
      <w:pPr>
        <w:pStyle w:val="ListParagraph"/>
        <w:numPr>
          <w:ilvl w:val="0"/>
          <w:numId w:val="12"/>
        </w:numPr>
        <w:spacing w:after="160"/>
      </w:pPr>
      <w:r w:rsidRPr="00C70BB9">
        <w:rPr>
          <w:b/>
          <w:u w:val="single"/>
        </w:rPr>
        <w:t>Live Project:</w:t>
      </w:r>
      <w:r>
        <w:t xml:space="preserve"> </w:t>
      </w:r>
      <w:r w:rsidR="007E7376">
        <w:t xml:space="preserve">Developed </w:t>
      </w:r>
      <w:r w:rsidR="002017AD">
        <w:t>Digital Library</w:t>
      </w:r>
      <w:r w:rsidR="002C186A">
        <w:t xml:space="preserve"> specially the reader</w:t>
      </w:r>
      <w:r w:rsidR="004317DC">
        <w:t xml:space="preserve"> for Meghalaya Board of E</w:t>
      </w:r>
      <w:r w:rsidR="00185B80">
        <w:t xml:space="preserve">ducation. </w:t>
      </w:r>
      <w:r w:rsidR="007E254D">
        <w:t xml:space="preserve">In </w:t>
      </w:r>
      <w:r w:rsidR="002630C0">
        <w:t>PDF.JS(Mozilla)</w:t>
      </w:r>
      <w:r w:rsidR="008C60FC">
        <w:t xml:space="preserve"> canvas</w:t>
      </w:r>
      <w:r w:rsidR="002630C0">
        <w:t xml:space="preserve">, </w:t>
      </w:r>
      <w:r w:rsidR="00D87E10">
        <w:t xml:space="preserve">I have </w:t>
      </w:r>
      <w:r w:rsidR="002630C0">
        <w:t>implemented</w:t>
      </w:r>
      <w:r w:rsidR="00B8780A">
        <w:t xml:space="preserve"> annotation, Highlighting</w:t>
      </w:r>
      <w:r w:rsidR="00007BEC">
        <w:t>, free hand drawing</w:t>
      </w:r>
      <w:r w:rsidR="00B8780A">
        <w:t xml:space="preserve"> CRUD using </w:t>
      </w:r>
      <w:r w:rsidR="00C4795E">
        <w:t xml:space="preserve">PHP and </w:t>
      </w:r>
      <w:r w:rsidR="00163807">
        <w:t>MySQL.</w:t>
      </w:r>
    </w:p>
    <w:p w:rsidR="00163807" w:rsidRDefault="00163807" w:rsidP="00163807">
      <w:pPr>
        <w:pStyle w:val="ListParagraph"/>
      </w:pPr>
    </w:p>
    <w:p w:rsidR="00163807" w:rsidRDefault="00163807" w:rsidP="00163807">
      <w:pPr>
        <w:pStyle w:val="ListParagraph"/>
        <w:spacing w:after="160"/>
      </w:pPr>
    </w:p>
    <w:p w:rsidR="009F17EF" w:rsidRDefault="001C109F" w:rsidP="009F17EF">
      <w:pPr>
        <w:pStyle w:val="ListParagraph"/>
        <w:numPr>
          <w:ilvl w:val="0"/>
          <w:numId w:val="12"/>
        </w:numPr>
        <w:spacing w:after="160"/>
      </w:pPr>
      <w:r>
        <w:rPr>
          <w:b/>
          <w:u w:val="single"/>
        </w:rPr>
        <w:t>File M</w:t>
      </w:r>
      <w:r w:rsidR="009F17EF">
        <w:rPr>
          <w:b/>
          <w:u w:val="single"/>
        </w:rPr>
        <w:t>anagement System</w:t>
      </w:r>
      <w:r w:rsidR="009F17EF" w:rsidRPr="00C70BB9">
        <w:rPr>
          <w:b/>
          <w:u w:val="single"/>
        </w:rPr>
        <w:t>:</w:t>
      </w:r>
      <w:r w:rsidR="009F17EF">
        <w:t xml:space="preserve"> Developed </w:t>
      </w:r>
      <w:r w:rsidR="000A182F">
        <w:t>File Management System</w:t>
      </w:r>
      <w:r w:rsidR="001127C9">
        <w:t xml:space="preserve"> using </w:t>
      </w:r>
      <w:proofErr w:type="spellStart"/>
      <w:r w:rsidR="001127C9">
        <w:t>Laravel</w:t>
      </w:r>
      <w:proofErr w:type="spellEnd"/>
      <w:r w:rsidR="001127C9">
        <w:t xml:space="preserve"> with </w:t>
      </w:r>
      <w:proofErr w:type="spellStart"/>
      <w:r w:rsidR="001127C9">
        <w:t>Vue</w:t>
      </w:r>
      <w:proofErr w:type="spellEnd"/>
      <w:r w:rsidR="001127C9">
        <w:t xml:space="preserve"> JS</w:t>
      </w:r>
      <w:r w:rsidR="00BA5489">
        <w:t>.</w:t>
      </w:r>
      <w:r w:rsidR="00DF5D70">
        <w:t xml:space="preserve"> </w:t>
      </w:r>
    </w:p>
    <w:p w:rsidR="009F17EF" w:rsidRDefault="009F17EF" w:rsidP="009F17EF">
      <w:pPr>
        <w:pStyle w:val="ListParagraph"/>
        <w:spacing w:after="160"/>
      </w:pPr>
    </w:p>
    <w:p w:rsidR="00CE7E1E" w:rsidRPr="00725193" w:rsidRDefault="0039682F" w:rsidP="00725193">
      <w:pPr>
        <w:pStyle w:val="ListParagraph"/>
        <w:numPr>
          <w:ilvl w:val="0"/>
          <w:numId w:val="12"/>
        </w:numPr>
      </w:pPr>
      <w:r w:rsidRPr="00C70BB9">
        <w:rPr>
          <w:b/>
          <w:u w:val="single"/>
        </w:rPr>
        <w:t>Academic</w:t>
      </w:r>
      <w:r w:rsidR="00C70BB9" w:rsidRPr="00C70BB9">
        <w:rPr>
          <w:b/>
          <w:u w:val="single"/>
        </w:rPr>
        <w:t xml:space="preserve"> Project:</w:t>
      </w:r>
      <w:r w:rsidR="00C70BB9">
        <w:t xml:space="preserve"> </w:t>
      </w:r>
      <w:r w:rsidR="00CE7E1E">
        <w:t>Developed and delivered high-end parcel revenue calculation portal of the Division office along with the 75 stations. Division is the main office where the information about all the par</w:t>
      </w:r>
      <w:r w:rsidR="00725193">
        <w:t xml:space="preserve">cel revenue is being recorded. </w:t>
      </w:r>
      <w:r w:rsidR="00CE7E1E" w:rsidRPr="00725193">
        <w:rPr>
          <w:rFonts w:asciiTheme="majorHAnsi" w:eastAsia="Calibri" w:hAnsiTheme="majorHAnsi" w:cstheme="majorHAnsi"/>
          <w:color w:val="000000"/>
        </w:rPr>
        <w:t>Successfully generated back-end programming utilizing WAMP; Windows, PHP 5, Bootstrap v3.3.7, JavaScript/JQuer</w:t>
      </w:r>
      <w:r w:rsidR="00725193">
        <w:rPr>
          <w:rFonts w:asciiTheme="majorHAnsi" w:eastAsia="Calibri" w:hAnsiTheme="majorHAnsi" w:cstheme="majorHAnsi"/>
          <w:color w:val="000000"/>
        </w:rPr>
        <w:t xml:space="preserve">y, AJAX, and MySQL framework. </w:t>
      </w:r>
      <w:r w:rsidR="00CE7E1E" w:rsidRPr="00725193">
        <w:rPr>
          <w:rFonts w:asciiTheme="majorHAnsi" w:eastAsia="Calibri" w:hAnsiTheme="majorHAnsi" w:cstheme="majorHAnsi"/>
          <w:color w:val="000000"/>
        </w:rPr>
        <w:t>Provided leadership as client and admin logins, and general upgrade/maintenance of servers.</w:t>
      </w:r>
    </w:p>
    <w:p w:rsidR="007E7376" w:rsidRDefault="007E7376" w:rsidP="00E92757">
      <w:pPr>
        <w:rPr>
          <w:b/>
        </w:rPr>
      </w:pPr>
    </w:p>
    <w:p w:rsidR="00E92757" w:rsidRDefault="00E351A1" w:rsidP="005F60BB">
      <w:pPr>
        <w:pStyle w:val="ListParagraph"/>
        <w:numPr>
          <w:ilvl w:val="0"/>
          <w:numId w:val="12"/>
        </w:numPr>
      </w:pPr>
      <w:r w:rsidRPr="005F60BB">
        <w:rPr>
          <w:b/>
          <w:u w:val="single"/>
        </w:rPr>
        <w:t>Academic</w:t>
      </w:r>
      <w:r w:rsidR="005F60BB" w:rsidRPr="005F60BB">
        <w:rPr>
          <w:b/>
          <w:u w:val="single"/>
        </w:rPr>
        <w:t xml:space="preserve"> Project(Minor):</w:t>
      </w:r>
      <w:r w:rsidR="005F60BB">
        <w:t xml:space="preserve"> </w:t>
      </w:r>
      <w:r w:rsidR="00E92757">
        <w:t>Developed and delivered high-end daily attendance system in JAVA (SWING) for CCS, Dibrugarh University.</w:t>
      </w:r>
    </w:p>
    <w:p w:rsidR="00E92757" w:rsidRDefault="00E92757" w:rsidP="0029532E">
      <w:pPr>
        <w:spacing w:after="160"/>
        <w:ind w:left="1080"/>
      </w:pPr>
    </w:p>
    <w:p w:rsidR="00BE417E" w:rsidRPr="00BE417E" w:rsidRDefault="0029532E" w:rsidP="00BE417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01D2">
        <w:rPr>
          <w:b/>
          <w:u w:val="single"/>
        </w:rPr>
        <w:t>Muktangon</w:t>
      </w:r>
      <w:proofErr w:type="spellEnd"/>
      <w:r w:rsidRPr="00AC01D2">
        <w:rPr>
          <w:b/>
          <w:u w:val="single"/>
        </w:rPr>
        <w:t xml:space="preserve"> </w:t>
      </w:r>
      <w:r w:rsidR="00C426A5" w:rsidRPr="00AC01D2">
        <w:rPr>
          <w:b/>
          <w:u w:val="single"/>
        </w:rPr>
        <w:t>(</w:t>
      </w:r>
      <w:r w:rsidRPr="00AC01D2">
        <w:rPr>
          <w:b/>
          <w:u w:val="single"/>
        </w:rPr>
        <w:t>An Assamese Multiuser Blog</w:t>
      </w:r>
      <w:r w:rsidR="00C426A5" w:rsidRPr="00AC01D2">
        <w:rPr>
          <w:b/>
          <w:u w:val="single"/>
        </w:rPr>
        <w:t>)</w:t>
      </w:r>
      <w:r w:rsidRPr="00AC01D2">
        <w:rPr>
          <w:b/>
          <w:u w:val="single"/>
        </w:rPr>
        <w:t>:</w:t>
      </w:r>
      <w:r w:rsidR="005E0AE5" w:rsidRPr="00AC01D2">
        <w:rPr>
          <w:b/>
          <w:u w:val="single"/>
        </w:rPr>
        <w:t xml:space="preserve"> </w:t>
      </w:r>
      <w:r w:rsidR="00E92757" w:rsidRPr="0029532E">
        <w:t xml:space="preserve">Lead developer and system architect design with high traffic dynamic blog via Drupal Content Management System. </w:t>
      </w:r>
      <w:r w:rsidR="00E92757" w:rsidRPr="00AC01D2">
        <w:rPr>
          <w:rFonts w:asciiTheme="majorHAnsi" w:eastAsia="Calibri" w:hAnsiTheme="majorHAnsi" w:cstheme="majorHAnsi"/>
          <w:color w:val="000000"/>
        </w:rPr>
        <w:t xml:space="preserve">Structure several internal systems in order to manage and workflow </w:t>
      </w:r>
      <w:r w:rsidR="00AD0AB2" w:rsidRPr="00AC01D2">
        <w:rPr>
          <w:rFonts w:asciiTheme="majorHAnsi" w:eastAsia="Calibri" w:hAnsiTheme="majorHAnsi" w:cstheme="majorHAnsi"/>
          <w:color w:val="000000"/>
        </w:rPr>
        <w:t>tracking. Work</w:t>
      </w:r>
      <w:r w:rsidR="00E92757" w:rsidRPr="00AC01D2">
        <w:rPr>
          <w:rFonts w:asciiTheme="majorHAnsi" w:eastAsia="Calibri" w:hAnsiTheme="majorHAnsi" w:cstheme="majorHAnsi"/>
          <w:color w:val="000000"/>
        </w:rPr>
        <w:t xml:space="preserve"> with control </w:t>
      </w:r>
      <w:r w:rsidR="00AD0AB2" w:rsidRPr="00AC01D2">
        <w:rPr>
          <w:rFonts w:asciiTheme="majorHAnsi" w:eastAsia="Calibri" w:hAnsiTheme="majorHAnsi" w:cstheme="majorHAnsi"/>
          <w:color w:val="000000"/>
        </w:rPr>
        <w:t xml:space="preserve">panel. </w:t>
      </w:r>
    </w:p>
    <w:p w:rsidR="00BE417E" w:rsidRPr="00BE417E" w:rsidRDefault="00BE417E" w:rsidP="00BE417E">
      <w:pPr>
        <w:pStyle w:val="ListParagraph"/>
        <w:rPr>
          <w:rFonts w:asciiTheme="minorHAnsi" w:hAnsiTheme="minorHAnsi" w:cstheme="minorHAnsi"/>
        </w:rPr>
      </w:pPr>
    </w:p>
    <w:p w:rsidR="00AC01D2" w:rsidRPr="00EB27A2" w:rsidRDefault="00BE417E" w:rsidP="00BB0A0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06104C">
        <w:rPr>
          <w:b/>
          <w:u w:val="single"/>
        </w:rPr>
        <w:t>Prabah</w:t>
      </w:r>
      <w:proofErr w:type="spellEnd"/>
      <w:r w:rsidR="00E85BD4" w:rsidRPr="0006104C">
        <w:rPr>
          <w:b/>
          <w:u w:val="single"/>
        </w:rPr>
        <w:t xml:space="preserve"> </w:t>
      </w:r>
      <w:r w:rsidRPr="0006104C">
        <w:rPr>
          <w:b/>
          <w:u w:val="single"/>
        </w:rPr>
        <w:t xml:space="preserve">(An Assamese </w:t>
      </w:r>
      <w:r w:rsidR="00EE370E" w:rsidRPr="0006104C">
        <w:rPr>
          <w:b/>
          <w:u w:val="single"/>
        </w:rPr>
        <w:t>Social media</w:t>
      </w:r>
      <w:r w:rsidRPr="0006104C">
        <w:rPr>
          <w:b/>
          <w:u w:val="single"/>
        </w:rPr>
        <w:t xml:space="preserve">): </w:t>
      </w:r>
      <w:r w:rsidR="0006104C">
        <w:t>Currently working on it</w:t>
      </w:r>
      <w:r w:rsidR="00E74FBA">
        <w:t xml:space="preserve"> using Angular JS</w:t>
      </w:r>
      <w:r w:rsidR="00220F0B">
        <w:t xml:space="preserve">, </w:t>
      </w:r>
      <w:r w:rsidR="00BD4581">
        <w:t xml:space="preserve">PHP, </w:t>
      </w:r>
      <w:r w:rsidR="00BA40C7">
        <w:t>MySQL</w:t>
      </w:r>
      <w:r w:rsidR="0006104C">
        <w:t>.</w:t>
      </w:r>
    </w:p>
    <w:p w:rsidR="00EB27A2" w:rsidRPr="00EB27A2" w:rsidRDefault="00EB27A2" w:rsidP="00EB27A2">
      <w:pPr>
        <w:pStyle w:val="ListParagraph"/>
        <w:rPr>
          <w:rFonts w:asciiTheme="minorHAnsi" w:hAnsiTheme="minorHAnsi" w:cstheme="minorHAnsi"/>
        </w:rPr>
      </w:pPr>
    </w:p>
    <w:p w:rsidR="00EB27A2" w:rsidRPr="0006104C" w:rsidRDefault="00EB27A2" w:rsidP="00BB0A0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</w:t>
      </w:r>
      <w:r w:rsidR="007C7B5A">
        <w:rPr>
          <w:rFonts w:asciiTheme="minorHAnsi" w:hAnsiTheme="minorHAnsi" w:cstheme="minorHAnsi"/>
        </w:rPr>
        <w:t xml:space="preserve">and developed </w:t>
      </w:r>
      <w:r>
        <w:rPr>
          <w:rFonts w:asciiTheme="minorHAnsi" w:hAnsiTheme="minorHAnsi" w:cstheme="minorHAnsi"/>
        </w:rPr>
        <w:t>an Android App called ‘Need App’</w:t>
      </w:r>
      <w:r w:rsidR="00E2432A">
        <w:rPr>
          <w:rFonts w:asciiTheme="minorHAnsi" w:hAnsiTheme="minorHAnsi" w:cstheme="minorHAnsi"/>
        </w:rPr>
        <w:t xml:space="preserve"> in XML</w:t>
      </w:r>
      <w:r w:rsidR="007C7B5A">
        <w:rPr>
          <w:rFonts w:asciiTheme="minorHAnsi" w:hAnsiTheme="minorHAnsi" w:cstheme="minorHAnsi"/>
        </w:rPr>
        <w:t xml:space="preserve"> </w:t>
      </w:r>
      <w:r w:rsidR="00EF0873">
        <w:rPr>
          <w:rFonts w:asciiTheme="minorHAnsi" w:hAnsiTheme="minorHAnsi" w:cstheme="minorHAnsi"/>
        </w:rPr>
        <w:t>and Java</w:t>
      </w:r>
      <w:r w:rsidR="00A2782D">
        <w:rPr>
          <w:rFonts w:asciiTheme="minorHAnsi" w:hAnsiTheme="minorHAnsi" w:cstheme="minorHAnsi"/>
        </w:rPr>
        <w:t>.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251FA2" w:rsidRPr="003B19FB" w:rsidRDefault="0076344F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Hobby</w:t>
      </w:r>
    </w:p>
    <w:p w:rsidR="00A90527" w:rsidRPr="003B19FB" w:rsidRDefault="0076344F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Singing</w:t>
      </w:r>
    </w:p>
    <w:p w:rsidR="00A90527" w:rsidRPr="003B19FB" w:rsidRDefault="006D3604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Playing Instrument</w:t>
      </w:r>
      <w:r w:rsidR="00AF2802">
        <w:rPr>
          <w:rFonts w:asciiTheme="minorHAnsi" w:hAnsiTheme="minorHAnsi" w:cstheme="minorHAnsi"/>
        </w:rPr>
        <w:t xml:space="preserve"> (</w:t>
      </w:r>
      <w:proofErr w:type="spellStart"/>
      <w:r w:rsidR="00772DE6">
        <w:rPr>
          <w:rFonts w:asciiTheme="minorHAnsi" w:hAnsiTheme="minorHAnsi" w:cstheme="minorHAnsi"/>
        </w:rPr>
        <w:t>Tabla</w:t>
      </w:r>
      <w:proofErr w:type="spellEnd"/>
      <w:r w:rsidR="00AF2802">
        <w:rPr>
          <w:rFonts w:asciiTheme="minorHAnsi" w:hAnsiTheme="minorHAnsi" w:cstheme="minorHAnsi"/>
        </w:rPr>
        <w:t xml:space="preserve">, </w:t>
      </w:r>
      <w:r w:rsidR="00DF606B">
        <w:rPr>
          <w:rFonts w:asciiTheme="minorHAnsi" w:hAnsiTheme="minorHAnsi" w:cstheme="minorHAnsi"/>
        </w:rPr>
        <w:t>Guitar</w:t>
      </w:r>
      <w:r w:rsidR="00AF2802">
        <w:rPr>
          <w:rFonts w:asciiTheme="minorHAnsi" w:hAnsiTheme="minorHAnsi" w:cstheme="minorHAnsi"/>
        </w:rPr>
        <w:t>, Harmonium)</w:t>
      </w:r>
    </w:p>
    <w:p w:rsidR="00D81159" w:rsidRDefault="00C808B3" w:rsidP="00A9052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Playing Computer Games</w:t>
      </w:r>
    </w:p>
    <w:p w:rsidR="00D81159" w:rsidRDefault="00D81159" w:rsidP="00B039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Cricket</w:t>
      </w:r>
    </w:p>
    <w:p w:rsidR="00B03999" w:rsidRDefault="00B03999" w:rsidP="00B03999">
      <w:pPr>
        <w:ind w:left="720"/>
        <w:rPr>
          <w:rFonts w:asciiTheme="minorHAnsi" w:hAnsiTheme="minorHAnsi" w:cstheme="minorHAnsi"/>
        </w:rPr>
      </w:pPr>
    </w:p>
    <w:p w:rsidR="00B03999" w:rsidRPr="00B03999" w:rsidRDefault="00B03999" w:rsidP="00B03999">
      <w:pPr>
        <w:pStyle w:val="Heading1"/>
      </w:pPr>
      <w:r w:rsidRPr="00B03999">
        <w:t>Language I Know</w:t>
      </w:r>
    </w:p>
    <w:p w:rsidR="00B03999" w:rsidRPr="00DD1D40" w:rsidRDefault="00B03999" w:rsidP="00B0399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t>Hindi</w:t>
      </w: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</w:p>
    <w:p w:rsidR="00B03999" w:rsidRPr="00DD1D40" w:rsidRDefault="00B03999" w:rsidP="00B0399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t>English</w:t>
      </w:r>
    </w:p>
    <w:p w:rsidR="00B03999" w:rsidRPr="00DD1D40" w:rsidRDefault="00B03999" w:rsidP="00B0399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t>Assamese</w:t>
      </w:r>
    </w:p>
    <w:p w:rsidR="00B03999" w:rsidRPr="00DD1D40" w:rsidRDefault="00B03999" w:rsidP="00B0399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ajorHAnsi" w:hAnsiTheme="majorHAnsi" w:cstheme="majorHAnsi"/>
        </w:rPr>
      </w:pPr>
      <w:r w:rsidRPr="00DD1D40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>Bengali</w:t>
      </w:r>
    </w:p>
    <w:p w:rsidR="00A90527" w:rsidRDefault="00B03999" w:rsidP="00B03999">
      <w:pPr>
        <w:pStyle w:val="Heading1"/>
      </w:pPr>
      <w:r>
        <w:t>Personal Details</w:t>
      </w:r>
    </w:p>
    <w:p w:rsidR="00B03999" w:rsidRDefault="00B03999" w:rsidP="00B03999"/>
    <w:p w:rsidR="00B03999" w:rsidRPr="00B03999" w:rsidRDefault="00B03999" w:rsidP="00B03999">
      <w:pPr>
        <w:tabs>
          <w:tab w:val="left" w:pos="1710"/>
        </w:tabs>
      </w:pPr>
      <w:r w:rsidRPr="00B03999">
        <w:t>Father’s Name:</w:t>
      </w:r>
      <w:r w:rsidRPr="00B03999">
        <w:tab/>
        <w:t>Nurul Islam</w:t>
      </w:r>
      <w:r w:rsidRPr="00B03999">
        <w:tab/>
      </w:r>
      <w:r w:rsidRPr="00B03999">
        <w:tab/>
      </w:r>
      <w:r w:rsidRPr="00B03999">
        <w:tab/>
        <w:t>Marital Status:</w:t>
      </w:r>
      <w:r w:rsidRPr="00B03999">
        <w:tab/>
        <w:t>Single</w:t>
      </w:r>
      <w:r w:rsidRPr="00B03999">
        <w:br/>
        <w:t>Birthday:</w:t>
      </w:r>
      <w:r w:rsidRPr="00B03999">
        <w:tab/>
        <w:t>February 21, 1991</w:t>
      </w:r>
      <w:r w:rsidRPr="00B03999">
        <w:tab/>
      </w:r>
      <w:r w:rsidRPr="00B03999">
        <w:tab/>
        <w:t>Nationality:</w:t>
      </w:r>
      <w:r w:rsidRPr="00B03999">
        <w:tab/>
        <w:t>Indian</w:t>
      </w:r>
      <w:r w:rsidRPr="00B03999">
        <w:br/>
        <w:t>Gender:</w:t>
      </w:r>
      <w:r w:rsidRPr="00B03999">
        <w:tab/>
        <w:t>Male</w:t>
      </w:r>
    </w:p>
    <w:p w:rsidR="00B03999" w:rsidRPr="00B03999" w:rsidRDefault="00B03999" w:rsidP="00B03999">
      <w:pPr>
        <w:rPr>
          <w:b/>
        </w:rPr>
      </w:pPr>
    </w:p>
    <w:p w:rsidR="00B03999" w:rsidRPr="00B03999" w:rsidRDefault="00B03999" w:rsidP="00B03999">
      <w:pPr>
        <w:rPr>
          <w:b/>
        </w:rPr>
      </w:pPr>
    </w:p>
    <w:p w:rsidR="00B03999" w:rsidRPr="00B03999" w:rsidRDefault="00B03999" w:rsidP="00B03999">
      <w:pPr>
        <w:rPr>
          <w:b/>
        </w:rPr>
      </w:pPr>
      <w:r w:rsidRPr="00B03999">
        <w:rPr>
          <w:b/>
        </w:rPr>
        <w:t>Declaration</w:t>
      </w:r>
    </w:p>
    <w:p w:rsidR="00B03999" w:rsidRPr="00B03999" w:rsidRDefault="00B03999" w:rsidP="00B03999">
      <w:r w:rsidRPr="00B03999">
        <w:t>I, Saddam Hussain, hereby declare that the information contained herein is true and correct to the best of my knowledge and belief.</w:t>
      </w:r>
    </w:p>
    <w:p w:rsidR="00B03999" w:rsidRPr="00B03999" w:rsidRDefault="00B03999" w:rsidP="00B03999"/>
    <w:p w:rsidR="00B03999" w:rsidRPr="00B03999" w:rsidRDefault="00B03999" w:rsidP="00B03999">
      <w:r w:rsidRPr="00B03999">
        <w:rPr>
          <w:noProof/>
        </w:rPr>
        <w:drawing>
          <wp:inline distT="0" distB="0" distL="0" distR="0" wp14:anchorId="5E2E23B1" wp14:editId="2B1C1C50">
            <wp:extent cx="2415267" cy="441868"/>
            <wp:effectExtent l="0" t="0" r="0" b="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267" cy="441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999" w:rsidRPr="00B03999" w:rsidRDefault="00B03999" w:rsidP="00B03999">
      <w:r w:rsidRPr="00B03999">
        <w:t>____________________________</w:t>
      </w:r>
      <w:r w:rsidRPr="00B03999">
        <w:br/>
        <w:t>Saddam Hussain</w:t>
      </w:r>
      <w:r w:rsidRPr="00B03999">
        <w:tab/>
      </w:r>
      <w:r w:rsidRPr="00B03999">
        <w:tab/>
      </w:r>
      <w:r w:rsidRPr="00B03999">
        <w:tab/>
      </w:r>
      <w:r w:rsidRPr="00B03999">
        <w:tab/>
      </w:r>
      <w:r w:rsidRPr="00B03999">
        <w:tab/>
      </w:r>
      <w:r w:rsidR="006C2342">
        <w:t>Shillong</w:t>
      </w:r>
      <w:r w:rsidRPr="00B03999">
        <w:br/>
      </w:r>
      <w:r w:rsidRPr="00B03999">
        <w:tab/>
      </w:r>
      <w:r w:rsidRPr="00B03999">
        <w:tab/>
      </w:r>
      <w:r w:rsidRPr="00B03999">
        <w:tab/>
      </w:r>
      <w:r w:rsidRPr="00B03999">
        <w:tab/>
      </w:r>
      <w:r w:rsidRPr="00B03999">
        <w:tab/>
      </w:r>
      <w:r w:rsidRPr="00B03999">
        <w:tab/>
      </w:r>
      <w:r w:rsidRPr="00B03999">
        <w:tab/>
      </w:r>
      <w:r>
        <w:t>March</w:t>
      </w:r>
      <w:r w:rsidRPr="00B03999">
        <w:t xml:space="preserve"> </w:t>
      </w:r>
      <w:r w:rsidR="00855575">
        <w:t>29</w:t>
      </w:r>
      <w:r w:rsidR="00F279D6">
        <w:t>, 2019</w:t>
      </w:r>
    </w:p>
    <w:p w:rsidR="00B03999" w:rsidRPr="00B03999" w:rsidRDefault="00B03999" w:rsidP="00B03999"/>
    <w:sectPr w:rsidR="00B03999" w:rsidRPr="00B03999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7C" w:rsidRDefault="00DA0E7C" w:rsidP="005A7565">
      <w:r>
        <w:separator/>
      </w:r>
    </w:p>
  </w:endnote>
  <w:endnote w:type="continuationSeparator" w:id="0">
    <w:p w:rsidR="00DA0E7C" w:rsidRDefault="00DA0E7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7C" w:rsidRDefault="00DA0E7C" w:rsidP="005A7565">
      <w:r>
        <w:separator/>
      </w:r>
    </w:p>
  </w:footnote>
  <w:footnote w:type="continuationSeparator" w:id="0">
    <w:p w:rsidR="00DA0E7C" w:rsidRDefault="00DA0E7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D81"/>
    <w:multiLevelType w:val="hybridMultilevel"/>
    <w:tmpl w:val="23BC5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35924"/>
    <w:multiLevelType w:val="hybridMultilevel"/>
    <w:tmpl w:val="FC7CC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4763"/>
    <w:multiLevelType w:val="multilevel"/>
    <w:tmpl w:val="B8D67CB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F4473"/>
    <w:multiLevelType w:val="hybridMultilevel"/>
    <w:tmpl w:val="82A229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10AFC"/>
    <w:multiLevelType w:val="hybridMultilevel"/>
    <w:tmpl w:val="0B004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966D7"/>
    <w:multiLevelType w:val="multilevel"/>
    <w:tmpl w:val="4686DFA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7C1F26"/>
    <w:multiLevelType w:val="hybridMultilevel"/>
    <w:tmpl w:val="5C62A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40924"/>
    <w:multiLevelType w:val="multilevel"/>
    <w:tmpl w:val="D534EBE6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F76806"/>
    <w:multiLevelType w:val="hybridMultilevel"/>
    <w:tmpl w:val="FFB2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72283"/>
    <w:multiLevelType w:val="hybridMultilevel"/>
    <w:tmpl w:val="6EEE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85A7C"/>
    <w:multiLevelType w:val="hybridMultilevel"/>
    <w:tmpl w:val="172C6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B0A47"/>
    <w:multiLevelType w:val="multilevel"/>
    <w:tmpl w:val="F496D026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AE44030"/>
    <w:multiLevelType w:val="multilevel"/>
    <w:tmpl w:val="80829DE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67352"/>
    <w:multiLevelType w:val="multilevel"/>
    <w:tmpl w:val="E5CA227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3015C30"/>
    <w:multiLevelType w:val="multilevel"/>
    <w:tmpl w:val="CC6835D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2756A"/>
    <w:multiLevelType w:val="multilevel"/>
    <w:tmpl w:val="8954E07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14"/>
  </w:num>
  <w:num w:numId="5">
    <w:abstractNumId w:val="21"/>
  </w:num>
  <w:num w:numId="6">
    <w:abstractNumId w:val="12"/>
  </w:num>
  <w:num w:numId="7">
    <w:abstractNumId w:val="13"/>
  </w:num>
  <w:num w:numId="8">
    <w:abstractNumId w:val="9"/>
  </w:num>
  <w:num w:numId="9">
    <w:abstractNumId w:val="19"/>
  </w:num>
  <w:num w:numId="10">
    <w:abstractNumId w:val="22"/>
  </w:num>
  <w:num w:numId="11">
    <w:abstractNumId w:val="6"/>
  </w:num>
  <w:num w:numId="12">
    <w:abstractNumId w:val="2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5"/>
  </w:num>
  <w:num w:numId="18">
    <w:abstractNumId w:val="7"/>
  </w:num>
  <w:num w:numId="19">
    <w:abstractNumId w:val="20"/>
  </w:num>
  <w:num w:numId="20">
    <w:abstractNumId w:val="4"/>
  </w:num>
  <w:num w:numId="21">
    <w:abstractNumId w:val="10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E2"/>
    <w:rsid w:val="00003B75"/>
    <w:rsid w:val="00007BEC"/>
    <w:rsid w:val="000208CD"/>
    <w:rsid w:val="00054A39"/>
    <w:rsid w:val="0006104C"/>
    <w:rsid w:val="000643B3"/>
    <w:rsid w:val="00095197"/>
    <w:rsid w:val="000A182F"/>
    <w:rsid w:val="000B0B6E"/>
    <w:rsid w:val="000B4391"/>
    <w:rsid w:val="000E6D36"/>
    <w:rsid w:val="000F0F04"/>
    <w:rsid w:val="001127C9"/>
    <w:rsid w:val="0015295F"/>
    <w:rsid w:val="00162986"/>
    <w:rsid w:val="00163807"/>
    <w:rsid w:val="00167D57"/>
    <w:rsid w:val="00185B80"/>
    <w:rsid w:val="001A5D55"/>
    <w:rsid w:val="001B0371"/>
    <w:rsid w:val="001B27F7"/>
    <w:rsid w:val="001C109F"/>
    <w:rsid w:val="001C29E5"/>
    <w:rsid w:val="001E0FD6"/>
    <w:rsid w:val="001E6A4B"/>
    <w:rsid w:val="002017AD"/>
    <w:rsid w:val="00220F0B"/>
    <w:rsid w:val="00231DC4"/>
    <w:rsid w:val="00241560"/>
    <w:rsid w:val="0024293F"/>
    <w:rsid w:val="00251FA2"/>
    <w:rsid w:val="002630C0"/>
    <w:rsid w:val="00280927"/>
    <w:rsid w:val="0028639C"/>
    <w:rsid w:val="00292655"/>
    <w:rsid w:val="0029532E"/>
    <w:rsid w:val="002B5565"/>
    <w:rsid w:val="002C175B"/>
    <w:rsid w:val="002C17DA"/>
    <w:rsid w:val="002C186A"/>
    <w:rsid w:val="00305230"/>
    <w:rsid w:val="0033557D"/>
    <w:rsid w:val="00363CFD"/>
    <w:rsid w:val="00381598"/>
    <w:rsid w:val="0039682F"/>
    <w:rsid w:val="003A0D27"/>
    <w:rsid w:val="003A6261"/>
    <w:rsid w:val="003B19FB"/>
    <w:rsid w:val="003D14FE"/>
    <w:rsid w:val="003D2340"/>
    <w:rsid w:val="003E0912"/>
    <w:rsid w:val="00427E53"/>
    <w:rsid w:val="004317DC"/>
    <w:rsid w:val="00436053"/>
    <w:rsid w:val="00441C3F"/>
    <w:rsid w:val="00444D0A"/>
    <w:rsid w:val="00446FBF"/>
    <w:rsid w:val="00456FFF"/>
    <w:rsid w:val="004610A3"/>
    <w:rsid w:val="004725C4"/>
    <w:rsid w:val="004C4A7A"/>
    <w:rsid w:val="004E676C"/>
    <w:rsid w:val="00513074"/>
    <w:rsid w:val="00531477"/>
    <w:rsid w:val="00532F85"/>
    <w:rsid w:val="005709EC"/>
    <w:rsid w:val="005726F7"/>
    <w:rsid w:val="00576713"/>
    <w:rsid w:val="0058698A"/>
    <w:rsid w:val="005965D6"/>
    <w:rsid w:val="005A7565"/>
    <w:rsid w:val="005B3915"/>
    <w:rsid w:val="005E0AE5"/>
    <w:rsid w:val="005F60BB"/>
    <w:rsid w:val="00605767"/>
    <w:rsid w:val="00635AE1"/>
    <w:rsid w:val="00644F9A"/>
    <w:rsid w:val="006659C1"/>
    <w:rsid w:val="0068627A"/>
    <w:rsid w:val="006953DC"/>
    <w:rsid w:val="006C19B4"/>
    <w:rsid w:val="006C2342"/>
    <w:rsid w:val="006D230D"/>
    <w:rsid w:val="006D3604"/>
    <w:rsid w:val="006D4DBC"/>
    <w:rsid w:val="006F732C"/>
    <w:rsid w:val="00717FC1"/>
    <w:rsid w:val="007206A2"/>
    <w:rsid w:val="00725193"/>
    <w:rsid w:val="00743C1C"/>
    <w:rsid w:val="0076344F"/>
    <w:rsid w:val="00772DE6"/>
    <w:rsid w:val="00777DF3"/>
    <w:rsid w:val="007C56F7"/>
    <w:rsid w:val="007C734D"/>
    <w:rsid w:val="007C7B5A"/>
    <w:rsid w:val="007E254D"/>
    <w:rsid w:val="007E7376"/>
    <w:rsid w:val="00814728"/>
    <w:rsid w:val="00847F38"/>
    <w:rsid w:val="008524B4"/>
    <w:rsid w:val="00855575"/>
    <w:rsid w:val="00897BC9"/>
    <w:rsid w:val="008A57C6"/>
    <w:rsid w:val="008A60B6"/>
    <w:rsid w:val="008C60FC"/>
    <w:rsid w:val="008D41CD"/>
    <w:rsid w:val="008F1832"/>
    <w:rsid w:val="009015EA"/>
    <w:rsid w:val="009077EE"/>
    <w:rsid w:val="00940F57"/>
    <w:rsid w:val="0098550F"/>
    <w:rsid w:val="0099438F"/>
    <w:rsid w:val="009B1A68"/>
    <w:rsid w:val="009C6AA9"/>
    <w:rsid w:val="009E1B07"/>
    <w:rsid w:val="009F17EF"/>
    <w:rsid w:val="00A04473"/>
    <w:rsid w:val="00A23D2E"/>
    <w:rsid w:val="00A2782D"/>
    <w:rsid w:val="00A608E2"/>
    <w:rsid w:val="00A854C0"/>
    <w:rsid w:val="00A90527"/>
    <w:rsid w:val="00AA0CA0"/>
    <w:rsid w:val="00AC01D2"/>
    <w:rsid w:val="00AC5297"/>
    <w:rsid w:val="00AD0AB2"/>
    <w:rsid w:val="00AE3FB7"/>
    <w:rsid w:val="00AE5690"/>
    <w:rsid w:val="00AF2802"/>
    <w:rsid w:val="00B03999"/>
    <w:rsid w:val="00B703F2"/>
    <w:rsid w:val="00B77C69"/>
    <w:rsid w:val="00B8192E"/>
    <w:rsid w:val="00B8780A"/>
    <w:rsid w:val="00B92472"/>
    <w:rsid w:val="00BA03D1"/>
    <w:rsid w:val="00BA40C7"/>
    <w:rsid w:val="00BA4A75"/>
    <w:rsid w:val="00BA5489"/>
    <w:rsid w:val="00BC7DFE"/>
    <w:rsid w:val="00BD4581"/>
    <w:rsid w:val="00BE417E"/>
    <w:rsid w:val="00BE4EE6"/>
    <w:rsid w:val="00BF2BDF"/>
    <w:rsid w:val="00C10152"/>
    <w:rsid w:val="00C2048F"/>
    <w:rsid w:val="00C306A5"/>
    <w:rsid w:val="00C416A7"/>
    <w:rsid w:val="00C426A5"/>
    <w:rsid w:val="00C4795E"/>
    <w:rsid w:val="00C503E6"/>
    <w:rsid w:val="00C55B0B"/>
    <w:rsid w:val="00C626BE"/>
    <w:rsid w:val="00C63B5E"/>
    <w:rsid w:val="00C70BB9"/>
    <w:rsid w:val="00C70C0B"/>
    <w:rsid w:val="00C7118F"/>
    <w:rsid w:val="00C7161D"/>
    <w:rsid w:val="00C808B3"/>
    <w:rsid w:val="00C80E9C"/>
    <w:rsid w:val="00CB10ED"/>
    <w:rsid w:val="00CC1518"/>
    <w:rsid w:val="00CE7E1E"/>
    <w:rsid w:val="00D141BB"/>
    <w:rsid w:val="00D32AA1"/>
    <w:rsid w:val="00D3378B"/>
    <w:rsid w:val="00D81159"/>
    <w:rsid w:val="00D83A1D"/>
    <w:rsid w:val="00D87E10"/>
    <w:rsid w:val="00D965EB"/>
    <w:rsid w:val="00DA0E7C"/>
    <w:rsid w:val="00DA1702"/>
    <w:rsid w:val="00DC2E06"/>
    <w:rsid w:val="00DC7B04"/>
    <w:rsid w:val="00DD1D40"/>
    <w:rsid w:val="00DF5D70"/>
    <w:rsid w:val="00DF606B"/>
    <w:rsid w:val="00E105CB"/>
    <w:rsid w:val="00E2432A"/>
    <w:rsid w:val="00E32EC6"/>
    <w:rsid w:val="00E351A1"/>
    <w:rsid w:val="00E44059"/>
    <w:rsid w:val="00E463C5"/>
    <w:rsid w:val="00E74BC9"/>
    <w:rsid w:val="00E74FBA"/>
    <w:rsid w:val="00E85944"/>
    <w:rsid w:val="00E85BD4"/>
    <w:rsid w:val="00E92757"/>
    <w:rsid w:val="00E969E4"/>
    <w:rsid w:val="00EA2F62"/>
    <w:rsid w:val="00EB27A2"/>
    <w:rsid w:val="00EB2A92"/>
    <w:rsid w:val="00EE370E"/>
    <w:rsid w:val="00EF0873"/>
    <w:rsid w:val="00EF1E09"/>
    <w:rsid w:val="00EF582B"/>
    <w:rsid w:val="00F07345"/>
    <w:rsid w:val="00F139BA"/>
    <w:rsid w:val="00F279D6"/>
    <w:rsid w:val="00F34907"/>
    <w:rsid w:val="00F376E5"/>
    <w:rsid w:val="00F41E0C"/>
    <w:rsid w:val="00F54C46"/>
    <w:rsid w:val="00F55050"/>
    <w:rsid w:val="00F61891"/>
    <w:rsid w:val="00F71A97"/>
    <w:rsid w:val="00F9715D"/>
    <w:rsid w:val="00FA309D"/>
    <w:rsid w:val="00FA7013"/>
    <w:rsid w:val="00FA7FCC"/>
    <w:rsid w:val="00FB3C4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AD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2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2019-03-29T07:08:00Z</dcterms:created>
  <dcterms:modified xsi:type="dcterms:W3CDTF">2019-05-03T05:48:00Z</dcterms:modified>
</cp:coreProperties>
</file>